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EB" w:rsidRPr="00654FEB" w:rsidRDefault="00EB4FFF" w:rsidP="00654FEB">
      <w:pPr>
        <w:pStyle w:val="LABDAS01Judul"/>
      </w:pPr>
      <w:r>
        <w:t>DOKUMEN I – TUGAS BESAR PRAKTIKUM PEMECAHAN MASALAH DENGAN C</w:t>
      </w:r>
    </w:p>
    <w:p w:rsidR="002B7488" w:rsidRPr="00D933E7" w:rsidRDefault="007D4FFE" w:rsidP="00EB4FFF">
      <w:pPr>
        <w:pStyle w:val="LABDAS02Penulis"/>
      </w:pPr>
      <w:r>
        <w:t>Yunianti Khotimah</w:t>
      </w:r>
      <w:r w:rsidR="0018637E">
        <w:t xml:space="preserve"> (1</w:t>
      </w:r>
      <w:r>
        <w:t>8317014</w:t>
      </w:r>
      <w:r w:rsidR="007566CA" w:rsidRPr="002449BD">
        <w:t>)</w:t>
      </w:r>
      <w:r w:rsidR="00EB4FFF">
        <w:br/>
        <w:t>Fadhil Mushthafa (18317020)</w:t>
      </w:r>
      <w:r w:rsidR="00EB4FFF">
        <w:br/>
        <w:t>Aminul Solihin (18317026)</w:t>
      </w:r>
      <w:r w:rsidR="00EB4FFF">
        <w:br/>
        <w:t>Joshua Adi Chandra (18317032)</w:t>
      </w:r>
    </w:p>
    <w:p w:rsidR="007566CA" w:rsidRPr="00D933E7" w:rsidRDefault="00654FEB" w:rsidP="00512451">
      <w:pPr>
        <w:pStyle w:val="LABDAS05KodeNamaMataKuliah"/>
      </w:pPr>
      <w:r>
        <w:t>EB</w:t>
      </w:r>
      <w:r w:rsidR="007D4FFE">
        <w:t>2</w:t>
      </w:r>
      <w:r w:rsidR="00EB4FFF">
        <w:t>208</w:t>
      </w:r>
      <w:r w:rsidR="0018637E">
        <w:t xml:space="preserve"> – </w:t>
      </w:r>
      <w:proofErr w:type="spellStart"/>
      <w:r w:rsidR="0018637E">
        <w:t>Praktikum</w:t>
      </w:r>
      <w:proofErr w:type="spellEnd"/>
      <w:r w:rsidR="0018637E">
        <w:t xml:space="preserve"> </w:t>
      </w:r>
      <w:proofErr w:type="spellStart"/>
      <w:r w:rsidR="00EB4FFF">
        <w:t>Pemecahan</w:t>
      </w:r>
      <w:proofErr w:type="spellEnd"/>
      <w:r w:rsidR="00EB4FFF">
        <w:t xml:space="preserve"> </w:t>
      </w:r>
      <w:proofErr w:type="spellStart"/>
      <w:r w:rsidR="00EB4FFF">
        <w:t>Masalah</w:t>
      </w:r>
      <w:proofErr w:type="spellEnd"/>
      <w:r w:rsidR="00EB4FFF">
        <w:t xml:space="preserve"> </w:t>
      </w:r>
      <w:proofErr w:type="spellStart"/>
      <w:r w:rsidR="00EB4FFF">
        <w:t>Dengan</w:t>
      </w:r>
      <w:proofErr w:type="spellEnd"/>
      <w:r w:rsidR="00EB4FFF">
        <w:t xml:space="preserve"> C</w:t>
      </w:r>
    </w:p>
    <w:p w:rsidR="00086ADE" w:rsidRDefault="00E03026" w:rsidP="00EB4FFF">
      <w:pPr>
        <w:pStyle w:val="LABDAS06Laboratorium"/>
      </w:pPr>
      <w:r w:rsidRPr="002449BD">
        <w:t xml:space="preserve">Laboratorium </w:t>
      </w:r>
      <w:r w:rsidR="00B72071" w:rsidRPr="002449BD">
        <w:t>Dasar</w:t>
      </w:r>
      <w:r w:rsidRPr="002449BD">
        <w:t xml:space="preserve"> Teknik Elektro</w:t>
      </w:r>
      <w:r w:rsidR="002449BD" w:rsidRPr="002449BD">
        <w:t xml:space="preserve"> -</w:t>
      </w:r>
      <w:r w:rsidR="00D933E7" w:rsidRPr="002449BD">
        <w:t xml:space="preserve"> </w:t>
      </w:r>
      <w:r w:rsidR="00B72071"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="00B72071" w:rsidRPr="002449BD">
        <w:t>ITB</w:t>
      </w:r>
    </w:p>
    <w:p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:rsidR="000C3C72" w:rsidRDefault="00EB4FFF" w:rsidP="00EB4FFF">
      <w:pPr>
        <w:pStyle w:val="LABDAS10Bab"/>
      </w:pPr>
      <w:r>
        <w:lastRenderedPageBreak/>
        <w:t xml:space="preserve">Diagram </w:t>
      </w:r>
      <w:proofErr w:type="spellStart"/>
      <w:r>
        <w:t>Fungsional</w:t>
      </w:r>
      <w:proofErr w:type="spellEnd"/>
    </w:p>
    <w:p w:rsidR="00892430" w:rsidRPr="00261658" w:rsidRDefault="00892430" w:rsidP="00261658">
      <w:pPr>
        <w:pStyle w:val="LABDAS11BabIsi"/>
        <w:jc w:val="center"/>
      </w:pPr>
    </w:p>
    <w:p w:rsidR="006033A7" w:rsidRDefault="00EB4FFF" w:rsidP="00EB4FFF">
      <w:pPr>
        <w:pStyle w:val="LABDAS10Bab"/>
      </w:pPr>
      <w:r>
        <w:t xml:space="preserve">Diagram </w:t>
      </w:r>
      <w:proofErr w:type="spellStart"/>
      <w:r>
        <w:t>Alir</w:t>
      </w:r>
      <w:proofErr w:type="spellEnd"/>
    </w:p>
    <w:p w:rsidR="003F6608" w:rsidRDefault="00002CC0" w:rsidP="003F6608">
      <w:pPr>
        <w:pStyle w:val="LABDAS11BabIsi"/>
        <w:numPr>
          <w:ilvl w:val="0"/>
          <w:numId w:val="26"/>
        </w:numPr>
      </w:pPr>
      <w:proofErr w:type="spellStart"/>
      <w:r>
        <w:t>Progrm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(Main Program)</w:t>
      </w:r>
    </w:p>
    <w:p w:rsidR="00E65C6F" w:rsidRDefault="00E65C6F" w:rsidP="00E65C6F">
      <w:pPr>
        <w:pStyle w:val="LABDAS11BabIsi"/>
        <w:ind w:left="360"/>
      </w:pPr>
    </w:p>
    <w:p w:rsidR="00E65C6F" w:rsidRPr="00E65C6F" w:rsidRDefault="00E65C6F" w:rsidP="00E65C6F">
      <w:pPr>
        <w:pStyle w:val="LABDAS02Penulis"/>
        <w:jc w:val="left"/>
        <w:rPr>
          <w:rFonts w:ascii="Book Antiqua" w:hAnsi="Book Antiqua"/>
          <w:lang w:val="en-GB"/>
        </w:rPr>
      </w:pPr>
      <w:r>
        <w:br w:type="page"/>
      </w:r>
    </w:p>
    <w:p w:rsidR="00002CC0" w:rsidRDefault="00002CC0" w:rsidP="00002CC0">
      <w:pPr>
        <w:pStyle w:val="LABDAS11BabIsi"/>
        <w:numPr>
          <w:ilvl w:val="0"/>
          <w:numId w:val="26"/>
        </w:numPr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NewProject</w:t>
      </w:r>
      <w:proofErr w:type="spellEnd"/>
      <w:r>
        <w:t>()</w:t>
      </w:r>
    </w:p>
    <w:p w:rsidR="00E65C6F" w:rsidRDefault="00E65C6F" w:rsidP="00E65C6F">
      <w:pPr>
        <w:pStyle w:val="LABDAS11BabIsi"/>
      </w:pPr>
      <w:r w:rsidRPr="00E65C6F">
        <w:rPr>
          <w:noProof/>
          <w:lang w:val="en-US" w:eastAsia="en-US"/>
        </w:rPr>
        <w:drawing>
          <wp:inline distT="0" distB="0" distL="0" distR="0">
            <wp:extent cx="5975985" cy="8473329"/>
            <wp:effectExtent l="0" t="0" r="5715" b="4445"/>
            <wp:docPr id="2" name="Picture 2" descr="D:\DARI C\Documents\GitHub\Tubes_PPMC\Dokumen 1\Flowchart\New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C\Documents\GitHub\Tubes_PPMC\Dokumen 1\Flowchart\NewProjec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847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C6F" w:rsidRPr="00E65C6F" w:rsidRDefault="00E65C6F" w:rsidP="00E65C6F">
      <w:pPr>
        <w:pStyle w:val="LABDAS02Penulis"/>
        <w:jc w:val="left"/>
        <w:rPr>
          <w:rFonts w:ascii="Book Antiqua" w:hAnsi="Book Antiqua"/>
          <w:lang w:val="en-GB"/>
        </w:rPr>
      </w:pPr>
      <w:r>
        <w:br w:type="page"/>
      </w:r>
    </w:p>
    <w:p w:rsidR="00002CC0" w:rsidRDefault="00002CC0" w:rsidP="003F6608">
      <w:pPr>
        <w:pStyle w:val="LABDAS11BabIsi"/>
        <w:numPr>
          <w:ilvl w:val="0"/>
          <w:numId w:val="26"/>
        </w:numPr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LoadProject</w:t>
      </w:r>
      <w:proofErr w:type="spellEnd"/>
      <w:r>
        <w:t>()</w:t>
      </w:r>
    </w:p>
    <w:p w:rsidR="00E65C6F" w:rsidRDefault="00E65C6F" w:rsidP="00E65C6F">
      <w:pPr>
        <w:pStyle w:val="LABDAS11BabIsi"/>
      </w:pPr>
      <w:r w:rsidRPr="00E65C6F">
        <w:rPr>
          <w:noProof/>
          <w:lang w:val="en-US" w:eastAsia="en-US"/>
        </w:rPr>
        <w:drawing>
          <wp:inline distT="0" distB="0" distL="0" distR="0">
            <wp:extent cx="4949836" cy="8810625"/>
            <wp:effectExtent l="0" t="0" r="3175" b="0"/>
            <wp:docPr id="3" name="Picture 3" descr="D:\DARI C\Documents\GitHub\Tubes_PPMC\Dokumen 1\Flowchart\Load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RI C\Documents\GitHub\Tubes_PPMC\Dokumen 1\Flowchart\LoadPro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51" cy="881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CC0" w:rsidRDefault="00002CC0" w:rsidP="003F6608">
      <w:pPr>
        <w:pStyle w:val="LABDAS11BabIsi"/>
        <w:numPr>
          <w:ilvl w:val="0"/>
          <w:numId w:val="26"/>
        </w:numPr>
      </w:pPr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MenuUtama</w:t>
      </w:r>
      <w:proofErr w:type="spellEnd"/>
      <w:r>
        <w:t>()</w:t>
      </w:r>
    </w:p>
    <w:p w:rsidR="00002CC0" w:rsidRDefault="00002CC0" w:rsidP="003F6608">
      <w:pPr>
        <w:pStyle w:val="LABDAS11BabIsi"/>
        <w:numPr>
          <w:ilvl w:val="0"/>
          <w:numId w:val="26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TampilkanLayout</w:t>
      </w:r>
      <w:proofErr w:type="spellEnd"/>
      <w:r>
        <w:t>()</w:t>
      </w:r>
    </w:p>
    <w:p w:rsidR="00002CC0" w:rsidRDefault="00002CC0" w:rsidP="00002CC0">
      <w:pPr>
        <w:pStyle w:val="LABDAS11BabIsi"/>
        <w:numPr>
          <w:ilvl w:val="0"/>
          <w:numId w:val="26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TampilkanRouting</w:t>
      </w:r>
      <w:proofErr w:type="spellEnd"/>
      <w:r>
        <w:t>()</w:t>
      </w:r>
    </w:p>
    <w:p w:rsidR="00002CC0" w:rsidRDefault="00002CC0" w:rsidP="003F6608">
      <w:pPr>
        <w:pStyle w:val="LABDAS11BabIsi"/>
        <w:numPr>
          <w:ilvl w:val="0"/>
          <w:numId w:val="26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LayoutingManual</w:t>
      </w:r>
      <w:proofErr w:type="spellEnd"/>
      <w:r>
        <w:t>()</w:t>
      </w:r>
    </w:p>
    <w:p w:rsidR="00002CC0" w:rsidRDefault="00002CC0" w:rsidP="003F6608">
      <w:pPr>
        <w:pStyle w:val="LABDAS11BabIsi"/>
        <w:numPr>
          <w:ilvl w:val="0"/>
          <w:numId w:val="26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RoutingManual</w:t>
      </w:r>
      <w:proofErr w:type="spellEnd"/>
      <w:r>
        <w:t>()</w:t>
      </w:r>
    </w:p>
    <w:p w:rsidR="00002CC0" w:rsidRDefault="00002CC0" w:rsidP="003F6608">
      <w:pPr>
        <w:pStyle w:val="LABDAS11BabIsi"/>
        <w:numPr>
          <w:ilvl w:val="0"/>
          <w:numId w:val="26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DesignRuleChecker</w:t>
      </w:r>
      <w:proofErr w:type="spellEnd"/>
      <w:r>
        <w:t>()</w:t>
      </w:r>
    </w:p>
    <w:p w:rsidR="00002CC0" w:rsidRDefault="00002CC0" w:rsidP="003F6608">
      <w:pPr>
        <w:pStyle w:val="LABDAS11BabIsi"/>
        <w:numPr>
          <w:ilvl w:val="0"/>
          <w:numId w:val="26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SaveProject</w:t>
      </w:r>
      <w:proofErr w:type="spellEnd"/>
      <w:r>
        <w:t>()</w:t>
      </w:r>
    </w:p>
    <w:p w:rsidR="00777513" w:rsidRPr="00B160CD" w:rsidRDefault="00777513" w:rsidP="006033A7">
      <w:pPr>
        <w:pStyle w:val="LABDAS11BabIsi"/>
        <w:jc w:val="center"/>
        <w:rPr>
          <w:lang w:val="sv-SE"/>
        </w:rPr>
      </w:pPr>
    </w:p>
    <w:p w:rsidR="00247A03" w:rsidRDefault="00EB4FFF" w:rsidP="00247A03">
      <w:pPr>
        <w:pStyle w:val="LABDAS10Bab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Kerja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0"/>
        <w:gridCol w:w="2350"/>
        <w:gridCol w:w="2350"/>
        <w:gridCol w:w="2351"/>
      </w:tblGrid>
      <w:tr w:rsidR="003F6608" w:rsidTr="003F6608">
        <w:trPr>
          <w:jc w:val="center"/>
        </w:trPr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Fungsi</w:t>
            </w:r>
            <w:proofErr w:type="spellEnd"/>
          </w:p>
        </w:tc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Berkas</w:t>
            </w:r>
            <w:proofErr w:type="spellEnd"/>
            <w:r>
              <w:t xml:space="preserve">/Library </w:t>
            </w:r>
            <w:proofErr w:type="spellStart"/>
            <w:r>
              <w:t>terkait</w:t>
            </w:r>
            <w:proofErr w:type="spellEnd"/>
          </w:p>
        </w:tc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r>
              <w:t>Programmer</w:t>
            </w:r>
          </w:p>
        </w:tc>
        <w:tc>
          <w:tcPr>
            <w:tcW w:w="2351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r>
              <w:t>Tester</w:t>
            </w:r>
          </w:p>
        </w:tc>
      </w:tr>
      <w:tr w:rsidR="003F6608" w:rsidTr="003F6608">
        <w:trPr>
          <w:jc w:val="center"/>
        </w:trPr>
        <w:tc>
          <w:tcPr>
            <w:tcW w:w="2350" w:type="dxa"/>
            <w:vAlign w:val="center"/>
          </w:tcPr>
          <w:p w:rsidR="003F6608" w:rsidRDefault="003F6608" w:rsidP="003F6608">
            <w:pPr>
              <w:pStyle w:val="LABDAS11BabIsi"/>
              <w:jc w:val="center"/>
            </w:pPr>
            <w:proofErr w:type="spellStart"/>
            <w:r>
              <w:t>Tampilan</w:t>
            </w:r>
            <w:proofErr w:type="spellEnd"/>
            <w:r>
              <w:t xml:space="preserve"> menu + </w:t>
            </w:r>
            <w:proofErr w:type="spellStart"/>
            <w:r>
              <w:t>integrasi</w:t>
            </w:r>
            <w:proofErr w:type="spellEnd"/>
            <w:r>
              <w:t xml:space="preserve"> main program</w:t>
            </w:r>
          </w:p>
          <w:p w:rsidR="003F6608" w:rsidRDefault="003F6608" w:rsidP="003F6608">
            <w:pPr>
              <w:pStyle w:val="LABDAS11BabIsi"/>
              <w:jc w:val="center"/>
            </w:pPr>
            <w:proofErr w:type="spellStart"/>
            <w:r>
              <w:t>NewProject</w:t>
            </w:r>
            <w:proofErr w:type="spellEnd"/>
            <w:r>
              <w:t>()</w:t>
            </w:r>
          </w:p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LoadProject</w:t>
            </w:r>
            <w:proofErr w:type="spellEnd"/>
            <w:r>
              <w:t>()</w:t>
            </w:r>
          </w:p>
        </w:tc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lib.h</w:t>
            </w:r>
            <w:proofErr w:type="spellEnd"/>
            <w:r>
              <w:t xml:space="preserve">, </w:t>
            </w:r>
            <w:proofErr w:type="spellStart"/>
            <w:r>
              <w:t>lib.c</w:t>
            </w:r>
            <w:proofErr w:type="spellEnd"/>
            <w:r>
              <w:t xml:space="preserve">, </w:t>
            </w:r>
            <w:proofErr w:type="spellStart"/>
            <w:r>
              <w:t>stdio.h</w:t>
            </w:r>
            <w:proofErr w:type="spellEnd"/>
            <w:r>
              <w:t xml:space="preserve">, </w:t>
            </w:r>
            <w:proofErr w:type="spellStart"/>
            <w:r>
              <w:t>stdlib.h</w:t>
            </w:r>
            <w:proofErr w:type="spellEnd"/>
            <w:r>
              <w:t xml:space="preserve">, </w:t>
            </w:r>
            <w:proofErr w:type="spellStart"/>
            <w:r>
              <w:t>string.h</w:t>
            </w:r>
            <w:proofErr w:type="spellEnd"/>
            <w:r>
              <w:t xml:space="preserve">, </w:t>
            </w:r>
            <w:proofErr w:type="spellStart"/>
            <w:r>
              <w:t>math.h</w:t>
            </w:r>
            <w:proofErr w:type="spellEnd"/>
          </w:p>
        </w:tc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r>
              <w:t>Yunianti K.</w:t>
            </w:r>
          </w:p>
        </w:tc>
        <w:tc>
          <w:tcPr>
            <w:tcW w:w="2351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Fadhil</w:t>
            </w:r>
            <w:proofErr w:type="spellEnd"/>
            <w:r>
              <w:t xml:space="preserve"> </w:t>
            </w:r>
            <w:proofErr w:type="spellStart"/>
            <w:r>
              <w:t>Mushthafa</w:t>
            </w:r>
            <w:proofErr w:type="spellEnd"/>
          </w:p>
        </w:tc>
      </w:tr>
      <w:tr w:rsidR="003F6608" w:rsidTr="003F6608">
        <w:trPr>
          <w:jc w:val="center"/>
        </w:trPr>
        <w:tc>
          <w:tcPr>
            <w:tcW w:w="2350" w:type="dxa"/>
            <w:vAlign w:val="center"/>
          </w:tcPr>
          <w:p w:rsidR="003F6608" w:rsidRDefault="003F6608" w:rsidP="003F6608">
            <w:pPr>
              <w:pStyle w:val="LABDAS11BabIsi"/>
              <w:jc w:val="center"/>
            </w:pPr>
            <w:proofErr w:type="spellStart"/>
            <w:r>
              <w:t>TampilkanLayout</w:t>
            </w:r>
            <w:proofErr w:type="spellEnd"/>
            <w:r>
              <w:t>()</w:t>
            </w:r>
          </w:p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LayoutingManual</w:t>
            </w:r>
            <w:proofErr w:type="spellEnd"/>
            <w:r>
              <w:t>()</w:t>
            </w:r>
          </w:p>
        </w:tc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</w:p>
        </w:tc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r>
              <w:t xml:space="preserve">Joshua </w:t>
            </w:r>
            <w:proofErr w:type="spellStart"/>
            <w:r>
              <w:t>Adi</w:t>
            </w:r>
            <w:proofErr w:type="spellEnd"/>
            <w:r>
              <w:t xml:space="preserve"> C.</w:t>
            </w:r>
          </w:p>
        </w:tc>
        <w:tc>
          <w:tcPr>
            <w:tcW w:w="2351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r>
              <w:t>Yunianti K.</w:t>
            </w:r>
          </w:p>
        </w:tc>
      </w:tr>
      <w:tr w:rsidR="003F6608" w:rsidTr="003F6608">
        <w:trPr>
          <w:jc w:val="center"/>
        </w:trPr>
        <w:tc>
          <w:tcPr>
            <w:tcW w:w="2350" w:type="dxa"/>
            <w:vAlign w:val="center"/>
          </w:tcPr>
          <w:p w:rsidR="003F6608" w:rsidRDefault="003F6608" w:rsidP="003F6608">
            <w:pPr>
              <w:pStyle w:val="LABDAS11BabIsi"/>
              <w:jc w:val="center"/>
            </w:pPr>
            <w:proofErr w:type="spellStart"/>
            <w:r>
              <w:t>TampilkanRouting</w:t>
            </w:r>
            <w:proofErr w:type="spellEnd"/>
            <w:r>
              <w:t>()</w:t>
            </w:r>
          </w:p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DesignRuleChecker</w:t>
            </w:r>
            <w:proofErr w:type="spellEnd"/>
            <w:r>
              <w:t>()</w:t>
            </w:r>
          </w:p>
        </w:tc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</w:p>
        </w:tc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Aminul</w:t>
            </w:r>
            <w:proofErr w:type="spellEnd"/>
            <w:r>
              <w:t xml:space="preserve"> </w:t>
            </w:r>
            <w:proofErr w:type="spellStart"/>
            <w:r>
              <w:t>Solihin</w:t>
            </w:r>
            <w:proofErr w:type="spellEnd"/>
          </w:p>
        </w:tc>
        <w:tc>
          <w:tcPr>
            <w:tcW w:w="2351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r>
              <w:t xml:space="preserve">Joshua </w:t>
            </w:r>
            <w:proofErr w:type="spellStart"/>
            <w:r>
              <w:t>Adi</w:t>
            </w:r>
            <w:proofErr w:type="spellEnd"/>
            <w:r>
              <w:t xml:space="preserve"> C.</w:t>
            </w:r>
          </w:p>
        </w:tc>
      </w:tr>
      <w:tr w:rsidR="003F6608" w:rsidTr="003F6608">
        <w:trPr>
          <w:jc w:val="center"/>
        </w:trPr>
        <w:tc>
          <w:tcPr>
            <w:tcW w:w="2350" w:type="dxa"/>
            <w:vAlign w:val="center"/>
          </w:tcPr>
          <w:p w:rsidR="003F6608" w:rsidRDefault="003F6608" w:rsidP="003F6608">
            <w:pPr>
              <w:pStyle w:val="LABDAS11BabIsi"/>
              <w:jc w:val="center"/>
            </w:pPr>
            <w:proofErr w:type="spellStart"/>
            <w:r>
              <w:t>SaveProject</w:t>
            </w:r>
            <w:proofErr w:type="spellEnd"/>
            <w:r>
              <w:t>()</w:t>
            </w:r>
          </w:p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RoutingManual</w:t>
            </w:r>
            <w:proofErr w:type="spellEnd"/>
            <w:r>
              <w:t>()</w:t>
            </w:r>
          </w:p>
        </w:tc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</w:p>
        </w:tc>
        <w:tc>
          <w:tcPr>
            <w:tcW w:w="2350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Fadhil</w:t>
            </w:r>
            <w:proofErr w:type="spellEnd"/>
            <w:r>
              <w:t xml:space="preserve"> </w:t>
            </w:r>
            <w:proofErr w:type="spellStart"/>
            <w:r>
              <w:t>Mushthafa</w:t>
            </w:r>
            <w:proofErr w:type="spellEnd"/>
          </w:p>
        </w:tc>
        <w:tc>
          <w:tcPr>
            <w:tcW w:w="2351" w:type="dxa"/>
            <w:vAlign w:val="center"/>
          </w:tcPr>
          <w:p w:rsidR="003F6608" w:rsidRPr="003F6608" w:rsidRDefault="003F6608" w:rsidP="003F6608">
            <w:pPr>
              <w:pStyle w:val="LABDAS11BabIsi"/>
              <w:jc w:val="center"/>
            </w:pPr>
            <w:proofErr w:type="spellStart"/>
            <w:r>
              <w:t>Aminul</w:t>
            </w:r>
            <w:proofErr w:type="spellEnd"/>
            <w:r>
              <w:t xml:space="preserve"> </w:t>
            </w:r>
            <w:proofErr w:type="spellStart"/>
            <w:r>
              <w:t>Solihin</w:t>
            </w:r>
            <w:proofErr w:type="spellEnd"/>
          </w:p>
        </w:tc>
      </w:tr>
    </w:tbl>
    <w:p w:rsidR="00A22483" w:rsidRPr="00E819B1" w:rsidRDefault="00A22483" w:rsidP="00E819B1">
      <w:pPr>
        <w:pStyle w:val="LABDAS16NomorDaftarPustaka"/>
        <w:numPr>
          <w:ilvl w:val="0"/>
          <w:numId w:val="0"/>
        </w:numPr>
        <w:rPr>
          <w:rFonts w:ascii="Book Antiqua" w:hAnsi="Book Antiqua"/>
          <w:sz w:val="20"/>
          <w:szCs w:val="20"/>
        </w:rPr>
      </w:pPr>
    </w:p>
    <w:sectPr w:rsidR="00A22483" w:rsidRPr="00E819B1" w:rsidSect="00E819B1">
      <w:type w:val="continuous"/>
      <w:pgSz w:w="11906" w:h="16838"/>
      <w:pgMar w:top="964" w:right="964" w:bottom="964" w:left="1531" w:header="709" w:footer="709" w:gutter="0"/>
      <w:cols w:space="3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928" w:rsidRDefault="00D86928" w:rsidP="00DD5F68">
      <w:r>
        <w:separator/>
      </w:r>
    </w:p>
  </w:endnote>
  <w:endnote w:type="continuationSeparator" w:id="0">
    <w:p w:rsidR="00D86928" w:rsidRDefault="00D86928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  <w:gridCol w:w="567"/>
    </w:tblGrid>
    <w:tr w:rsidR="00FB548B" w:rsidTr="00A22483">
      <w:tc>
        <w:tcPr>
          <w:tcW w:w="9464" w:type="dxa"/>
        </w:tcPr>
        <w:p w:rsidR="00FB548B" w:rsidRDefault="00FB548B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Dasar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Teknik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567" w:type="dxa"/>
        </w:tcPr>
        <w:p w:rsidR="00FB548B" w:rsidRPr="00E93800" w:rsidRDefault="00FB548B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E65C6F" w:rsidRPr="00E65C6F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:rsidR="00FB548B" w:rsidRDefault="00FB54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928" w:rsidRDefault="00D86928" w:rsidP="00DD5F68">
      <w:r>
        <w:separator/>
      </w:r>
    </w:p>
  </w:footnote>
  <w:footnote w:type="continuationSeparator" w:id="0">
    <w:p w:rsidR="00D86928" w:rsidRDefault="00D86928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48B" w:rsidRDefault="00FB548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62585" cy="5564505"/>
              <wp:effectExtent l="2540" t="0" r="190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548B" w:rsidRPr="00401F8F" w:rsidRDefault="00FB548B" w:rsidP="00401F8F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52.95pt;margin-top:61.5pt;width:28.55pt;height:438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" o:allowincell="f" filled="f" stroked="f">
              <v:textbox style="layout-flow:vertical;mso-fit-shape-to-text:t">
                <w:txbxContent>
                  <w:p w:rsidR="00FB548B" w:rsidRPr="00401F8F" w:rsidRDefault="00FB548B" w:rsidP="00401F8F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41A6"/>
    <w:multiLevelType w:val="hybridMultilevel"/>
    <w:tmpl w:val="87BCC1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6620C"/>
    <w:multiLevelType w:val="hybridMultilevel"/>
    <w:tmpl w:val="BB66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52BC5"/>
    <w:multiLevelType w:val="hybridMultilevel"/>
    <w:tmpl w:val="B4A24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26517"/>
    <w:multiLevelType w:val="hybridMultilevel"/>
    <w:tmpl w:val="5484BEE0"/>
    <w:lvl w:ilvl="0" w:tplc="85FEE55A">
      <w:start w:val="2"/>
      <w:numFmt w:val="bullet"/>
      <w:lvlText w:val="-"/>
      <w:lvlJc w:val="left"/>
      <w:pPr>
        <w:ind w:left="7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36017"/>
    <w:multiLevelType w:val="hybridMultilevel"/>
    <w:tmpl w:val="031C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96BCC"/>
    <w:multiLevelType w:val="hybridMultilevel"/>
    <w:tmpl w:val="AC46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B4043"/>
    <w:multiLevelType w:val="hybridMultilevel"/>
    <w:tmpl w:val="02D285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978C3"/>
    <w:multiLevelType w:val="multilevel"/>
    <w:tmpl w:val="51709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380268E8"/>
    <w:multiLevelType w:val="hybridMultilevel"/>
    <w:tmpl w:val="CD2A81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DF7C51"/>
    <w:multiLevelType w:val="hybridMultilevel"/>
    <w:tmpl w:val="F4202588"/>
    <w:lvl w:ilvl="0" w:tplc="1DF8365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30B8D"/>
    <w:multiLevelType w:val="hybridMultilevel"/>
    <w:tmpl w:val="908E0D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E448D"/>
    <w:multiLevelType w:val="hybridMultilevel"/>
    <w:tmpl w:val="5ECE7A4C"/>
    <w:lvl w:ilvl="0" w:tplc="0646265E">
      <w:numFmt w:val="bullet"/>
      <w:lvlText w:val="-"/>
      <w:lvlJc w:val="left"/>
      <w:pPr>
        <w:ind w:left="720" w:hanging="360"/>
      </w:pPr>
      <w:rPr>
        <w:rFonts w:ascii="Courier New" w:eastAsia="MS Mincho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D223B"/>
    <w:multiLevelType w:val="hybridMultilevel"/>
    <w:tmpl w:val="B1B27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00483A"/>
    <w:multiLevelType w:val="hybridMultilevel"/>
    <w:tmpl w:val="7460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455ED"/>
    <w:multiLevelType w:val="hybridMultilevel"/>
    <w:tmpl w:val="E652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771C2E"/>
    <w:multiLevelType w:val="hybridMultilevel"/>
    <w:tmpl w:val="7B388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55DA2"/>
    <w:multiLevelType w:val="hybridMultilevel"/>
    <w:tmpl w:val="0C1C0A14"/>
    <w:lvl w:ilvl="0" w:tplc="46826592">
      <w:numFmt w:val="bullet"/>
      <w:lvlText w:val=""/>
      <w:lvlJc w:val="left"/>
      <w:pPr>
        <w:ind w:left="720" w:hanging="360"/>
      </w:pPr>
      <w:rPr>
        <w:rFonts w:ascii="Wingdings" w:eastAsia="MS Mincho" w:hAnsi="Wingdings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630EB8"/>
    <w:multiLevelType w:val="multilevel"/>
    <w:tmpl w:val="43766A7E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>
    <w:nsid w:val="738033C8"/>
    <w:multiLevelType w:val="hybridMultilevel"/>
    <w:tmpl w:val="E25A3FD0"/>
    <w:lvl w:ilvl="0" w:tplc="77964072">
      <w:numFmt w:val="bullet"/>
      <w:lvlText w:val=""/>
      <w:lvlJc w:val="left"/>
      <w:pPr>
        <w:ind w:left="720" w:hanging="360"/>
      </w:pPr>
      <w:rPr>
        <w:rFonts w:ascii="Wingdings" w:eastAsia="MS Mincho" w:hAnsi="Wingdings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C5EF3"/>
    <w:multiLevelType w:val="hybridMultilevel"/>
    <w:tmpl w:val="C0D2C3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10"/>
  </w:num>
  <w:num w:numId="8">
    <w:abstractNumId w:val="20"/>
  </w:num>
  <w:num w:numId="9">
    <w:abstractNumId w:val="11"/>
  </w:num>
  <w:num w:numId="10">
    <w:abstractNumId w:val="17"/>
  </w:num>
  <w:num w:numId="11">
    <w:abstractNumId w:val="19"/>
  </w:num>
  <w:num w:numId="12">
    <w:abstractNumId w:val="5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8"/>
  </w:num>
  <w:num w:numId="16">
    <w:abstractNumId w:val="18"/>
  </w:num>
  <w:num w:numId="17">
    <w:abstractNumId w:val="3"/>
  </w:num>
  <w:num w:numId="18">
    <w:abstractNumId w:val="12"/>
  </w:num>
  <w:num w:numId="19">
    <w:abstractNumId w:val="15"/>
  </w:num>
  <w:num w:numId="20">
    <w:abstractNumId w:val="18"/>
  </w:num>
  <w:num w:numId="21">
    <w:abstractNumId w:val="16"/>
  </w:num>
  <w:num w:numId="22">
    <w:abstractNumId w:val="1"/>
  </w:num>
  <w:num w:numId="23">
    <w:abstractNumId w:val="14"/>
  </w:num>
  <w:num w:numId="24">
    <w:abstractNumId w:val="4"/>
  </w:num>
  <w:num w:numId="25">
    <w:abstractNumId w:val="9"/>
  </w:num>
  <w:num w:numId="2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C"/>
    <w:rsid w:val="00001F0B"/>
    <w:rsid w:val="00002CC0"/>
    <w:rsid w:val="0001109E"/>
    <w:rsid w:val="000159CC"/>
    <w:rsid w:val="00021882"/>
    <w:rsid w:val="000224DD"/>
    <w:rsid w:val="00030DA7"/>
    <w:rsid w:val="00030E8A"/>
    <w:rsid w:val="00045CC6"/>
    <w:rsid w:val="00050238"/>
    <w:rsid w:val="00067CAE"/>
    <w:rsid w:val="00083AB7"/>
    <w:rsid w:val="00086ADE"/>
    <w:rsid w:val="00096B9E"/>
    <w:rsid w:val="000970F7"/>
    <w:rsid w:val="000A3E84"/>
    <w:rsid w:val="000B189E"/>
    <w:rsid w:val="000B3C54"/>
    <w:rsid w:val="000C3C72"/>
    <w:rsid w:val="000D5202"/>
    <w:rsid w:val="000E00B7"/>
    <w:rsid w:val="00101387"/>
    <w:rsid w:val="00101997"/>
    <w:rsid w:val="001035EA"/>
    <w:rsid w:val="0010492E"/>
    <w:rsid w:val="00124CA3"/>
    <w:rsid w:val="00127694"/>
    <w:rsid w:val="00161B2A"/>
    <w:rsid w:val="001637A6"/>
    <w:rsid w:val="00171DEF"/>
    <w:rsid w:val="00176C25"/>
    <w:rsid w:val="001773AF"/>
    <w:rsid w:val="00186303"/>
    <w:rsid w:val="0018637E"/>
    <w:rsid w:val="001B3A20"/>
    <w:rsid w:val="001D135C"/>
    <w:rsid w:val="001D46A7"/>
    <w:rsid w:val="001E2844"/>
    <w:rsid w:val="001F71E1"/>
    <w:rsid w:val="002114F9"/>
    <w:rsid w:val="00230A3F"/>
    <w:rsid w:val="00232BF0"/>
    <w:rsid w:val="002373FA"/>
    <w:rsid w:val="00240A7F"/>
    <w:rsid w:val="00242099"/>
    <w:rsid w:val="002449BD"/>
    <w:rsid w:val="00247A03"/>
    <w:rsid w:val="00252228"/>
    <w:rsid w:val="002530F1"/>
    <w:rsid w:val="002612F7"/>
    <w:rsid w:val="00261658"/>
    <w:rsid w:val="002640BE"/>
    <w:rsid w:val="00281B8D"/>
    <w:rsid w:val="0029125D"/>
    <w:rsid w:val="0029364A"/>
    <w:rsid w:val="002978F4"/>
    <w:rsid w:val="002A4A10"/>
    <w:rsid w:val="002A5D87"/>
    <w:rsid w:val="002B1F89"/>
    <w:rsid w:val="002B4E98"/>
    <w:rsid w:val="002B7488"/>
    <w:rsid w:val="002C4573"/>
    <w:rsid w:val="002C53AA"/>
    <w:rsid w:val="002D1EB6"/>
    <w:rsid w:val="002E3516"/>
    <w:rsid w:val="002E3576"/>
    <w:rsid w:val="003108C1"/>
    <w:rsid w:val="003112F8"/>
    <w:rsid w:val="00312BAB"/>
    <w:rsid w:val="0031440C"/>
    <w:rsid w:val="0032048E"/>
    <w:rsid w:val="003343C8"/>
    <w:rsid w:val="0033464C"/>
    <w:rsid w:val="00345BEA"/>
    <w:rsid w:val="00353BE4"/>
    <w:rsid w:val="0036017B"/>
    <w:rsid w:val="00361174"/>
    <w:rsid w:val="00361BFE"/>
    <w:rsid w:val="00364A41"/>
    <w:rsid w:val="003663A9"/>
    <w:rsid w:val="00366D35"/>
    <w:rsid w:val="00367B94"/>
    <w:rsid w:val="00371478"/>
    <w:rsid w:val="003756D4"/>
    <w:rsid w:val="003B367E"/>
    <w:rsid w:val="003B7D7F"/>
    <w:rsid w:val="003C06C8"/>
    <w:rsid w:val="003C3171"/>
    <w:rsid w:val="003D1800"/>
    <w:rsid w:val="003E2B23"/>
    <w:rsid w:val="003E3211"/>
    <w:rsid w:val="003E3D6B"/>
    <w:rsid w:val="003F5A0C"/>
    <w:rsid w:val="003F6608"/>
    <w:rsid w:val="004006E7"/>
    <w:rsid w:val="00401F8F"/>
    <w:rsid w:val="00410BF3"/>
    <w:rsid w:val="004162CA"/>
    <w:rsid w:val="00424EE5"/>
    <w:rsid w:val="00434632"/>
    <w:rsid w:val="00452241"/>
    <w:rsid w:val="0045720C"/>
    <w:rsid w:val="00457EB0"/>
    <w:rsid w:val="004667E5"/>
    <w:rsid w:val="00474621"/>
    <w:rsid w:val="0047565C"/>
    <w:rsid w:val="00480DCF"/>
    <w:rsid w:val="00482757"/>
    <w:rsid w:val="00485A96"/>
    <w:rsid w:val="00492C94"/>
    <w:rsid w:val="004B2AC0"/>
    <w:rsid w:val="004B4DC2"/>
    <w:rsid w:val="004B59B7"/>
    <w:rsid w:val="004B7FAF"/>
    <w:rsid w:val="004C26B5"/>
    <w:rsid w:val="004C5B79"/>
    <w:rsid w:val="004C7007"/>
    <w:rsid w:val="004D49C2"/>
    <w:rsid w:val="004E0C21"/>
    <w:rsid w:val="004E2DAE"/>
    <w:rsid w:val="004E31E4"/>
    <w:rsid w:val="004E5997"/>
    <w:rsid w:val="004F5411"/>
    <w:rsid w:val="004F765C"/>
    <w:rsid w:val="00505ED4"/>
    <w:rsid w:val="00512451"/>
    <w:rsid w:val="005164BB"/>
    <w:rsid w:val="00517C33"/>
    <w:rsid w:val="00523FE9"/>
    <w:rsid w:val="00530F0E"/>
    <w:rsid w:val="0053434C"/>
    <w:rsid w:val="00543667"/>
    <w:rsid w:val="0056739E"/>
    <w:rsid w:val="0057350E"/>
    <w:rsid w:val="005749EA"/>
    <w:rsid w:val="005826C8"/>
    <w:rsid w:val="00583599"/>
    <w:rsid w:val="00585F97"/>
    <w:rsid w:val="0059220F"/>
    <w:rsid w:val="0059703F"/>
    <w:rsid w:val="005A150C"/>
    <w:rsid w:val="005A15CE"/>
    <w:rsid w:val="005A2ACD"/>
    <w:rsid w:val="005A419E"/>
    <w:rsid w:val="005B1BDF"/>
    <w:rsid w:val="005D1291"/>
    <w:rsid w:val="005D6FD4"/>
    <w:rsid w:val="005E0BBB"/>
    <w:rsid w:val="005E6C98"/>
    <w:rsid w:val="006033A7"/>
    <w:rsid w:val="006039A8"/>
    <w:rsid w:val="00605D15"/>
    <w:rsid w:val="006074D0"/>
    <w:rsid w:val="006146C2"/>
    <w:rsid w:val="0062575B"/>
    <w:rsid w:val="006266E5"/>
    <w:rsid w:val="00652C49"/>
    <w:rsid w:val="00654FEB"/>
    <w:rsid w:val="00667D19"/>
    <w:rsid w:val="00676792"/>
    <w:rsid w:val="00685422"/>
    <w:rsid w:val="00690654"/>
    <w:rsid w:val="00694403"/>
    <w:rsid w:val="00697853"/>
    <w:rsid w:val="006A4E20"/>
    <w:rsid w:val="006A720E"/>
    <w:rsid w:val="006B3F96"/>
    <w:rsid w:val="006C20F2"/>
    <w:rsid w:val="006C5618"/>
    <w:rsid w:val="006D443D"/>
    <w:rsid w:val="006E3E99"/>
    <w:rsid w:val="006F654D"/>
    <w:rsid w:val="00702947"/>
    <w:rsid w:val="00717C0C"/>
    <w:rsid w:val="007262F4"/>
    <w:rsid w:val="00730E3A"/>
    <w:rsid w:val="00737987"/>
    <w:rsid w:val="007566CA"/>
    <w:rsid w:val="00762956"/>
    <w:rsid w:val="007671B6"/>
    <w:rsid w:val="00770C18"/>
    <w:rsid w:val="0077288D"/>
    <w:rsid w:val="00777513"/>
    <w:rsid w:val="007A625C"/>
    <w:rsid w:val="007D17A1"/>
    <w:rsid w:val="007D2B3D"/>
    <w:rsid w:val="007D4FFE"/>
    <w:rsid w:val="007D63B3"/>
    <w:rsid w:val="007E7CC7"/>
    <w:rsid w:val="007F5CFA"/>
    <w:rsid w:val="00811C7A"/>
    <w:rsid w:val="008336A8"/>
    <w:rsid w:val="00852490"/>
    <w:rsid w:val="00853C89"/>
    <w:rsid w:val="0086065D"/>
    <w:rsid w:val="00864FE7"/>
    <w:rsid w:val="00867A18"/>
    <w:rsid w:val="008719A1"/>
    <w:rsid w:val="0087589E"/>
    <w:rsid w:val="00882D5A"/>
    <w:rsid w:val="00892430"/>
    <w:rsid w:val="00896B54"/>
    <w:rsid w:val="00897CF9"/>
    <w:rsid w:val="008A0596"/>
    <w:rsid w:val="008A0A1C"/>
    <w:rsid w:val="008A210C"/>
    <w:rsid w:val="008B4E0F"/>
    <w:rsid w:val="008D54AE"/>
    <w:rsid w:val="008F0B81"/>
    <w:rsid w:val="008F5AE9"/>
    <w:rsid w:val="008F65C2"/>
    <w:rsid w:val="0090190E"/>
    <w:rsid w:val="0090217D"/>
    <w:rsid w:val="009121F5"/>
    <w:rsid w:val="00925C71"/>
    <w:rsid w:val="00927615"/>
    <w:rsid w:val="00934CA4"/>
    <w:rsid w:val="00937535"/>
    <w:rsid w:val="00951231"/>
    <w:rsid w:val="00955248"/>
    <w:rsid w:val="0096352C"/>
    <w:rsid w:val="0096692A"/>
    <w:rsid w:val="009A40E2"/>
    <w:rsid w:val="009B5F50"/>
    <w:rsid w:val="009D44C0"/>
    <w:rsid w:val="009D5E6D"/>
    <w:rsid w:val="009E0199"/>
    <w:rsid w:val="009E15D1"/>
    <w:rsid w:val="009E38B0"/>
    <w:rsid w:val="00A05B01"/>
    <w:rsid w:val="00A10C4B"/>
    <w:rsid w:val="00A12447"/>
    <w:rsid w:val="00A22483"/>
    <w:rsid w:val="00A247C8"/>
    <w:rsid w:val="00A32451"/>
    <w:rsid w:val="00A33722"/>
    <w:rsid w:val="00A37551"/>
    <w:rsid w:val="00A50A1D"/>
    <w:rsid w:val="00A52D39"/>
    <w:rsid w:val="00A55B01"/>
    <w:rsid w:val="00A56637"/>
    <w:rsid w:val="00A6139B"/>
    <w:rsid w:val="00A67AAA"/>
    <w:rsid w:val="00A76A97"/>
    <w:rsid w:val="00A84DA6"/>
    <w:rsid w:val="00A91435"/>
    <w:rsid w:val="00AB6CBA"/>
    <w:rsid w:val="00AB6D00"/>
    <w:rsid w:val="00AB7EFA"/>
    <w:rsid w:val="00AC7822"/>
    <w:rsid w:val="00AD71B6"/>
    <w:rsid w:val="00AF3ABC"/>
    <w:rsid w:val="00B160CD"/>
    <w:rsid w:val="00B22E21"/>
    <w:rsid w:val="00B23D50"/>
    <w:rsid w:val="00B3775D"/>
    <w:rsid w:val="00B61770"/>
    <w:rsid w:val="00B655A0"/>
    <w:rsid w:val="00B66BD1"/>
    <w:rsid w:val="00B72071"/>
    <w:rsid w:val="00B75AD6"/>
    <w:rsid w:val="00B85932"/>
    <w:rsid w:val="00B86123"/>
    <w:rsid w:val="00B90705"/>
    <w:rsid w:val="00BA4A31"/>
    <w:rsid w:val="00BB77DA"/>
    <w:rsid w:val="00BC3173"/>
    <w:rsid w:val="00BC4A8A"/>
    <w:rsid w:val="00BD0CE3"/>
    <w:rsid w:val="00BE0B21"/>
    <w:rsid w:val="00BE0C28"/>
    <w:rsid w:val="00C021CA"/>
    <w:rsid w:val="00C13763"/>
    <w:rsid w:val="00C306B9"/>
    <w:rsid w:val="00C5267D"/>
    <w:rsid w:val="00C52BC3"/>
    <w:rsid w:val="00C62693"/>
    <w:rsid w:val="00C62D70"/>
    <w:rsid w:val="00C914E4"/>
    <w:rsid w:val="00CA3E9E"/>
    <w:rsid w:val="00CB2D64"/>
    <w:rsid w:val="00CB59ED"/>
    <w:rsid w:val="00CB7C3F"/>
    <w:rsid w:val="00CD1A75"/>
    <w:rsid w:val="00CD3E03"/>
    <w:rsid w:val="00CE0502"/>
    <w:rsid w:val="00D00A7B"/>
    <w:rsid w:val="00D078CD"/>
    <w:rsid w:val="00D2123C"/>
    <w:rsid w:val="00D26126"/>
    <w:rsid w:val="00D3079D"/>
    <w:rsid w:val="00D401C0"/>
    <w:rsid w:val="00D7098E"/>
    <w:rsid w:val="00D77189"/>
    <w:rsid w:val="00D824FE"/>
    <w:rsid w:val="00D84AF4"/>
    <w:rsid w:val="00D86928"/>
    <w:rsid w:val="00D933E7"/>
    <w:rsid w:val="00DA2E4A"/>
    <w:rsid w:val="00DC23E2"/>
    <w:rsid w:val="00DC350D"/>
    <w:rsid w:val="00DC4483"/>
    <w:rsid w:val="00DC77D7"/>
    <w:rsid w:val="00DD5553"/>
    <w:rsid w:val="00DD5F68"/>
    <w:rsid w:val="00DE4C1B"/>
    <w:rsid w:val="00DE5FCD"/>
    <w:rsid w:val="00E03026"/>
    <w:rsid w:val="00E2123C"/>
    <w:rsid w:val="00E36561"/>
    <w:rsid w:val="00E3699D"/>
    <w:rsid w:val="00E65C6F"/>
    <w:rsid w:val="00E819B1"/>
    <w:rsid w:val="00E932CA"/>
    <w:rsid w:val="00E93800"/>
    <w:rsid w:val="00E9686B"/>
    <w:rsid w:val="00EA18FA"/>
    <w:rsid w:val="00EA4C98"/>
    <w:rsid w:val="00EA719A"/>
    <w:rsid w:val="00EB492D"/>
    <w:rsid w:val="00EB4FFF"/>
    <w:rsid w:val="00EC0334"/>
    <w:rsid w:val="00EC5879"/>
    <w:rsid w:val="00EC713A"/>
    <w:rsid w:val="00ED5185"/>
    <w:rsid w:val="00ED55C6"/>
    <w:rsid w:val="00ED71BD"/>
    <w:rsid w:val="00EF4B49"/>
    <w:rsid w:val="00EF5B9C"/>
    <w:rsid w:val="00F11160"/>
    <w:rsid w:val="00F16C04"/>
    <w:rsid w:val="00F23C1A"/>
    <w:rsid w:val="00F4150B"/>
    <w:rsid w:val="00F422C1"/>
    <w:rsid w:val="00F55FA7"/>
    <w:rsid w:val="00F708C1"/>
    <w:rsid w:val="00F75CA1"/>
    <w:rsid w:val="00F96265"/>
    <w:rsid w:val="00FB4962"/>
    <w:rsid w:val="00FB548B"/>
    <w:rsid w:val="00FB676C"/>
    <w:rsid w:val="00FC10C8"/>
    <w:rsid w:val="00FC6479"/>
    <w:rsid w:val="00FD7D6E"/>
    <w:rsid w:val="00FE0540"/>
    <w:rsid w:val="00FE1819"/>
    <w:rsid w:val="00F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."/>
  <w:listSeparator w:val=","/>
  <w15:docId w15:val="{AD2D91AF-EBB4-4977-8C63-72DEF980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1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1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2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505ED4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551"/>
    <w:rPr>
      <w:color w:val="808080"/>
    </w:rPr>
  </w:style>
  <w:style w:type="paragraph" w:styleId="NoSpacing">
    <w:name w:val="No Spacing"/>
    <w:uiPriority w:val="1"/>
    <w:qFormat/>
    <w:rsid w:val="00001F0B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490C58-9630-45AE-94FA-5D7DC4AF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05112011.dotx</Template>
  <TotalTime>1593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993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creator>Harry</dc:creator>
  <cp:lastModifiedBy>Yunianti Khotimah</cp:lastModifiedBy>
  <cp:revision>49</cp:revision>
  <cp:lastPrinted>2014-11-20T15:19:00Z</cp:lastPrinted>
  <dcterms:created xsi:type="dcterms:W3CDTF">2018-09-09T00:48:00Z</dcterms:created>
  <dcterms:modified xsi:type="dcterms:W3CDTF">2019-04-03T09:38:00Z</dcterms:modified>
</cp:coreProperties>
</file>